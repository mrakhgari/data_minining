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1FF8" w14:textId="77777777" w:rsidR="001D144C" w:rsidRDefault="00C64A9F" w:rsidP="00A275E6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E650571" wp14:editId="748E8069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2465" w14:textId="77777777" w:rsidR="00421086" w:rsidRDefault="00421086" w:rsidP="001029F9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="001029F9" w:rsidRPr="00981F76">
        <w:rPr>
          <w:rFonts w:hint="cs"/>
          <w:sz w:val="32"/>
          <w:rtl/>
          <w:lang w:bidi="fa-IR"/>
        </w:rPr>
        <w:t>امیرکبیر</w:t>
      </w:r>
      <w:r w:rsidR="001029F9">
        <w:rPr>
          <w:rFonts w:hint="cs"/>
          <w:rtl/>
          <w:lang w:bidi="fa-IR"/>
        </w:rPr>
        <w:br/>
      </w:r>
      <w:r w:rsidR="001029F9"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0389EC1F" w14:textId="70BCF965" w:rsidR="00421086" w:rsidRDefault="00421086" w:rsidP="00E62E46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 w:rsidR="00E62E46">
        <w:rPr>
          <w:rFonts w:hint="cs"/>
          <w:rtl/>
          <w:lang w:bidi="fa-IR"/>
        </w:rPr>
        <w:t xml:space="preserve">مهندسی کامپیوتر </w:t>
      </w:r>
    </w:p>
    <w:p w14:paraId="5D3401EE" w14:textId="77777777" w:rsidR="002C2107" w:rsidRDefault="002C2107" w:rsidP="00902997">
      <w:pPr>
        <w:pStyle w:val="Title16"/>
        <w:rPr>
          <w:rtl/>
          <w:lang w:bidi="fa-IR"/>
        </w:rPr>
      </w:pPr>
    </w:p>
    <w:p w14:paraId="7BA07B63" w14:textId="3611C772" w:rsidR="002A6618" w:rsidRDefault="002A6618" w:rsidP="002A6618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تمرین </w:t>
      </w:r>
      <w:r w:rsidR="00AD0BC9">
        <w:rPr>
          <w:rFonts w:hint="cs"/>
          <w:rtl/>
          <w:lang w:bidi="fa-IR"/>
        </w:rPr>
        <w:t>اول</w:t>
      </w:r>
    </w:p>
    <w:p w14:paraId="56AA7F9F" w14:textId="77777777" w:rsidR="002A6618" w:rsidRPr="002C2107" w:rsidRDefault="002A6618" w:rsidP="002A6618">
      <w:pPr>
        <w:pStyle w:val="Title16"/>
        <w:rPr>
          <w:rtl/>
        </w:rPr>
      </w:pPr>
    </w:p>
    <w:p w14:paraId="65EEDDF0" w14:textId="77777777" w:rsidR="002A6618" w:rsidRDefault="002A6618" w:rsidP="002A6618">
      <w:pPr>
        <w:pStyle w:val="Title24"/>
        <w:rPr>
          <w:sz w:val="30"/>
          <w:szCs w:val="32"/>
        </w:rPr>
      </w:pPr>
    </w:p>
    <w:p w14:paraId="17C51E9A" w14:textId="3B6CD5D9" w:rsidR="002A6618" w:rsidRPr="000E3862" w:rsidRDefault="00AD6875" w:rsidP="002A6618">
      <w:pPr>
        <w:pStyle w:val="Title24"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>داده‌کاوی</w:t>
      </w:r>
    </w:p>
    <w:p w14:paraId="0033A855" w14:textId="77777777" w:rsidR="002A6618" w:rsidRDefault="002A6618" w:rsidP="002A6618">
      <w:pPr>
        <w:pStyle w:val="Title18"/>
        <w:jc w:val="both"/>
        <w:rPr>
          <w:rtl/>
          <w:lang w:bidi="fa-IR"/>
        </w:rPr>
      </w:pPr>
    </w:p>
    <w:p w14:paraId="58CD62B3" w14:textId="77777777" w:rsidR="002A6618" w:rsidRDefault="002A6618" w:rsidP="002A6618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14:paraId="5A50521B" w14:textId="1CAA0D34" w:rsidR="002A6618" w:rsidRDefault="002A6618" w:rsidP="002A6618">
      <w:pPr>
        <w:pStyle w:val="Title18"/>
        <w:rPr>
          <w:rtl/>
        </w:rPr>
      </w:pPr>
      <w:r>
        <w:rPr>
          <w:rFonts w:hint="cs"/>
          <w:rtl/>
        </w:rPr>
        <w:t>محمدرضا اخگری زیری</w:t>
      </w:r>
    </w:p>
    <w:p w14:paraId="566ABF4E" w14:textId="5954A884" w:rsidR="002A6618" w:rsidRDefault="002A6618" w:rsidP="002A6618">
      <w:pPr>
        <w:pStyle w:val="Title18"/>
        <w:rPr>
          <w:rtl/>
        </w:rPr>
      </w:pPr>
    </w:p>
    <w:p w14:paraId="1FD1C31F" w14:textId="4D3736B5" w:rsidR="00AD6875" w:rsidRDefault="00AD6875" w:rsidP="002A6618">
      <w:pPr>
        <w:pStyle w:val="Title18"/>
        <w:rPr>
          <w:rtl/>
        </w:rPr>
      </w:pPr>
    </w:p>
    <w:p w14:paraId="5A3A8B4E" w14:textId="77777777" w:rsidR="00AD6875" w:rsidRDefault="00AD6875" w:rsidP="002A6618">
      <w:pPr>
        <w:pStyle w:val="Title18"/>
        <w:rPr>
          <w:rtl/>
          <w:lang w:bidi="fa-IR"/>
        </w:rPr>
      </w:pPr>
    </w:p>
    <w:p w14:paraId="583A09F2" w14:textId="77777777" w:rsidR="002A6618" w:rsidRDefault="002A6618" w:rsidP="002A6618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14:paraId="459C775C" w14:textId="2D470934" w:rsidR="002A6618" w:rsidRPr="00902997" w:rsidRDefault="00AD0BC9" w:rsidP="002A6618">
      <w:pPr>
        <w:pStyle w:val="Title18"/>
        <w:rPr>
          <w:rtl/>
        </w:rPr>
      </w:pPr>
      <w:r>
        <w:rPr>
          <w:rFonts w:hint="cs"/>
          <w:rtl/>
        </w:rPr>
        <w:t xml:space="preserve">دکتر </w:t>
      </w:r>
      <w:r w:rsidR="0096358C">
        <w:rPr>
          <w:rFonts w:hint="cs"/>
          <w:rtl/>
        </w:rPr>
        <w:t>احسان ناظرفرد</w:t>
      </w:r>
    </w:p>
    <w:p w14:paraId="60EFD5D2" w14:textId="77777777" w:rsidR="001029F9" w:rsidRDefault="001029F9" w:rsidP="001029F9">
      <w:pPr>
        <w:pStyle w:val="Title16"/>
        <w:rPr>
          <w:rtl/>
          <w:lang w:bidi="fa-IR"/>
        </w:rPr>
      </w:pPr>
    </w:p>
    <w:p w14:paraId="6BEAB081" w14:textId="77777777" w:rsidR="001029F9" w:rsidRDefault="001029F9" w:rsidP="00A275E6">
      <w:pPr>
        <w:pStyle w:val="Title16"/>
        <w:rPr>
          <w:rtl/>
          <w:lang w:bidi="fa-IR"/>
        </w:rPr>
      </w:pPr>
    </w:p>
    <w:p w14:paraId="25822F30" w14:textId="77777777" w:rsidR="00E62E46" w:rsidRDefault="00E62E46" w:rsidP="00A275E6">
      <w:pPr>
        <w:pStyle w:val="Title16"/>
        <w:rPr>
          <w:rtl/>
          <w:lang w:bidi="fa-IR"/>
        </w:rPr>
      </w:pPr>
    </w:p>
    <w:p w14:paraId="0E5914B0" w14:textId="77777777" w:rsidR="00E62E46" w:rsidRDefault="00E62E46" w:rsidP="00A275E6">
      <w:pPr>
        <w:pStyle w:val="Title16"/>
        <w:rPr>
          <w:rtl/>
        </w:rPr>
      </w:pPr>
    </w:p>
    <w:p w14:paraId="639EABD6" w14:textId="519E2421" w:rsidR="00AD0BC9" w:rsidRPr="00AD0BC9" w:rsidRDefault="00285BA5" w:rsidP="006C2E8B">
      <w:pPr>
        <w:pStyle w:val="Title16"/>
        <w:rPr>
          <w:rFonts w:cs="Roya"/>
          <w:rtl/>
        </w:rPr>
      </w:pPr>
      <w:r>
        <w:rPr>
          <w:sz w:val="28"/>
          <w:szCs w:val="28"/>
          <w:rtl/>
        </w:rPr>
        <w:br/>
      </w:r>
      <w:r w:rsidR="006C2E8B">
        <w:rPr>
          <w:rFonts w:hint="cs"/>
          <w:sz w:val="28"/>
          <w:szCs w:val="28"/>
          <w:rtl/>
        </w:rPr>
        <w:t>زمستان 99</w:t>
      </w:r>
    </w:p>
    <w:p w14:paraId="7638E86E" w14:textId="77777777" w:rsidR="004E0888" w:rsidRPr="00156568" w:rsidRDefault="004E0888" w:rsidP="00156568">
      <w:pPr>
        <w:rPr>
          <w:rtl/>
          <w:lang w:bidi="fa-IR"/>
        </w:rPr>
        <w:sectPr w:rsidR="004E0888" w:rsidRPr="00156568" w:rsidSect="005608D1"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202A1349" w14:textId="77777777" w:rsidTr="00981F76">
        <w:tc>
          <w:tcPr>
            <w:tcW w:w="8355" w:type="dxa"/>
            <w:vAlign w:val="center"/>
          </w:tcPr>
          <w:p w14:paraId="568E3B66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  <w:lang w:bidi="fa-IR"/>
              </w:rPr>
            </w:pPr>
            <w:r w:rsidRPr="009D4205">
              <w:rPr>
                <w:rFonts w:eastAsia="SimSun" w:hint="cs"/>
                <w:sz w:val="30"/>
                <w:szCs w:val="32"/>
                <w:rtl/>
              </w:rPr>
              <w:lastRenderedPageBreak/>
              <w:t xml:space="preserve">فهرست </w:t>
            </w:r>
            <w:r w:rsidR="00CC1B4C">
              <w:rPr>
                <w:rFonts w:eastAsia="SimSun" w:hint="cs"/>
                <w:sz w:val="30"/>
                <w:szCs w:val="32"/>
                <w:rtl/>
                <w:lang w:bidi="fa-IR"/>
              </w:rPr>
              <w:t>م</w:t>
            </w:r>
            <w:r w:rsidR="009D4205">
              <w:rPr>
                <w:rFonts w:eastAsia="SimSun" w:hint="cs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2989A274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4CE3F5E2" w14:textId="27070A99" w:rsidR="00AD6875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Pr="00D05702">
        <w:rPr>
          <w:rtl/>
          <w:lang w:bidi="fa-IR"/>
        </w:rPr>
        <w:instrText xml:space="preserve"> </w:instrText>
      </w:r>
      <w:r w:rsidRPr="00D05702">
        <w:rPr>
          <w:rFonts w:hint="cs"/>
          <w:lang w:bidi="fa-IR"/>
        </w:rPr>
        <w:instrText>TOC</w:instrText>
      </w:r>
      <w:r w:rsidRPr="00D05702">
        <w:rPr>
          <w:rFonts w:hint="cs"/>
          <w:rtl/>
          <w:lang w:bidi="fa-IR"/>
        </w:rPr>
        <w:instrText xml:space="preserve"> \</w:instrText>
      </w:r>
      <w:r w:rsidRPr="00D05702">
        <w:rPr>
          <w:rFonts w:hint="cs"/>
          <w:lang w:bidi="fa-IR"/>
        </w:rPr>
        <w:instrText>o "1-4" \h \z \u</w:instrText>
      </w:r>
      <w:r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67053192" w:history="1">
        <w:r w:rsidR="00AD6875" w:rsidRPr="00DD7450">
          <w:rPr>
            <w:rStyle w:val="Hyperlink"/>
            <w:noProof/>
            <w:rtl/>
            <w:lang w:bidi="fa-IR"/>
          </w:rPr>
          <w:t>بخش نوشتار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>
          <w:rPr>
            <w:noProof/>
            <w:webHidden/>
            <w:rtl/>
          </w:rPr>
          <w:tab/>
        </w:r>
        <w:r w:rsidR="00AD6875">
          <w:rPr>
            <w:noProof/>
            <w:webHidden/>
            <w:rtl/>
          </w:rPr>
          <w:fldChar w:fldCharType="begin"/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</w:rPr>
          <w:instrText>PAGEREF</w:instrText>
        </w:r>
        <w:r w:rsidR="00AD6875">
          <w:rPr>
            <w:noProof/>
            <w:webHidden/>
            <w:rtl/>
          </w:rPr>
          <w:instrText xml:space="preserve"> _</w:instrText>
        </w:r>
        <w:r w:rsidR="00AD6875">
          <w:rPr>
            <w:noProof/>
            <w:webHidden/>
          </w:rPr>
          <w:instrText>Toc67053192 \h</w:instrText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  <w:rtl/>
          </w:rPr>
        </w:r>
        <w:r w:rsidR="00AD6875">
          <w:rPr>
            <w:noProof/>
            <w:webHidden/>
            <w:rtl/>
          </w:rPr>
          <w:fldChar w:fldCharType="separate"/>
        </w:r>
        <w:r w:rsidR="00AD6875">
          <w:rPr>
            <w:noProof/>
            <w:webHidden/>
            <w:rtl/>
          </w:rPr>
          <w:t>3</w:t>
        </w:r>
        <w:r w:rsidR="00AD6875">
          <w:rPr>
            <w:noProof/>
            <w:webHidden/>
            <w:rtl/>
          </w:rPr>
          <w:fldChar w:fldCharType="end"/>
        </w:r>
      </w:hyperlink>
    </w:p>
    <w:p w14:paraId="605CC6E0" w14:textId="56269115" w:rsidR="00AD6875" w:rsidRDefault="000B3BC4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3" w:history="1">
        <w:r w:rsidR="00AD6875" w:rsidRPr="00DD7450">
          <w:rPr>
            <w:rStyle w:val="Hyperlink"/>
            <w:rtl/>
          </w:rPr>
          <w:t>سوال اول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Toc67053193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62466F2B" w14:textId="2BEEE787" w:rsidR="00AD6875" w:rsidRDefault="000B3BC4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4" w:history="1">
        <w:r w:rsidR="00AD6875" w:rsidRPr="00DD7450">
          <w:rPr>
            <w:rStyle w:val="Hyperlink"/>
            <w:rtl/>
          </w:rPr>
          <w:t>سوال دوم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Toc67053194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43239EC3" w14:textId="486353BB" w:rsidR="00AD6875" w:rsidRDefault="000B3BC4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67053195" w:history="1">
        <w:r w:rsidR="00AD6875" w:rsidRPr="00DD7450">
          <w:rPr>
            <w:rStyle w:val="Hyperlink"/>
            <w:rtl/>
          </w:rPr>
          <w:t>سوال سوم</w:t>
        </w:r>
        <w:r w:rsidR="00AD6875">
          <w:rPr>
            <w:webHidden/>
            <w:rtl/>
          </w:rPr>
          <w:tab/>
        </w:r>
        <w:r w:rsidR="00AD6875">
          <w:rPr>
            <w:webHidden/>
            <w:rtl/>
          </w:rPr>
          <w:fldChar w:fldCharType="begin"/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</w:rPr>
          <w:instrText>PAGEREF</w:instrText>
        </w:r>
        <w:r w:rsidR="00AD6875">
          <w:rPr>
            <w:webHidden/>
            <w:rtl/>
          </w:rPr>
          <w:instrText xml:space="preserve"> _</w:instrText>
        </w:r>
        <w:r w:rsidR="00AD6875">
          <w:rPr>
            <w:webHidden/>
          </w:rPr>
          <w:instrText>Toc67053195 \h</w:instrText>
        </w:r>
        <w:r w:rsidR="00AD6875">
          <w:rPr>
            <w:webHidden/>
            <w:rtl/>
          </w:rPr>
          <w:instrText xml:space="preserve"> </w:instrText>
        </w:r>
        <w:r w:rsidR="00AD6875">
          <w:rPr>
            <w:webHidden/>
            <w:rtl/>
          </w:rPr>
        </w:r>
        <w:r w:rsidR="00AD6875">
          <w:rPr>
            <w:webHidden/>
            <w:rtl/>
          </w:rPr>
          <w:fldChar w:fldCharType="separate"/>
        </w:r>
        <w:r w:rsidR="00AD6875">
          <w:rPr>
            <w:webHidden/>
            <w:rtl/>
            <w:lang w:bidi="ar-SA"/>
          </w:rPr>
          <w:t>3</w:t>
        </w:r>
        <w:r w:rsidR="00AD6875">
          <w:rPr>
            <w:webHidden/>
            <w:rtl/>
          </w:rPr>
          <w:fldChar w:fldCharType="end"/>
        </w:r>
      </w:hyperlink>
    </w:p>
    <w:p w14:paraId="488E6606" w14:textId="5FFF3B8B" w:rsidR="00AD6875" w:rsidRDefault="000B3BC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67053196" w:history="1">
        <w:r w:rsidR="00AD6875" w:rsidRPr="00DD7450">
          <w:rPr>
            <w:rStyle w:val="Hyperlink"/>
            <w:noProof/>
            <w:rtl/>
            <w:lang w:bidi="fa-IR"/>
          </w:rPr>
          <w:t>بخش پ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 w:rsidRPr="00DD7450">
          <w:rPr>
            <w:rStyle w:val="Hyperlink"/>
            <w:rFonts w:hint="eastAsia"/>
            <w:noProof/>
            <w:rtl/>
            <w:lang w:bidi="fa-IR"/>
          </w:rPr>
          <w:t>اده‌ساز</w:t>
        </w:r>
        <w:r w:rsidR="00AD6875" w:rsidRPr="00DD7450">
          <w:rPr>
            <w:rStyle w:val="Hyperlink"/>
            <w:rFonts w:hint="cs"/>
            <w:noProof/>
            <w:rtl/>
            <w:lang w:bidi="fa-IR"/>
          </w:rPr>
          <w:t>ی</w:t>
        </w:r>
        <w:r w:rsidR="00AD6875">
          <w:rPr>
            <w:noProof/>
            <w:webHidden/>
            <w:rtl/>
          </w:rPr>
          <w:tab/>
        </w:r>
        <w:r w:rsidR="00AD6875">
          <w:rPr>
            <w:noProof/>
            <w:webHidden/>
            <w:rtl/>
          </w:rPr>
          <w:fldChar w:fldCharType="begin"/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</w:rPr>
          <w:instrText>PAGEREF</w:instrText>
        </w:r>
        <w:r w:rsidR="00AD6875">
          <w:rPr>
            <w:noProof/>
            <w:webHidden/>
            <w:rtl/>
          </w:rPr>
          <w:instrText xml:space="preserve"> _</w:instrText>
        </w:r>
        <w:r w:rsidR="00AD6875">
          <w:rPr>
            <w:noProof/>
            <w:webHidden/>
          </w:rPr>
          <w:instrText>Toc67053196 \h</w:instrText>
        </w:r>
        <w:r w:rsidR="00AD6875">
          <w:rPr>
            <w:noProof/>
            <w:webHidden/>
            <w:rtl/>
          </w:rPr>
          <w:instrText xml:space="preserve"> </w:instrText>
        </w:r>
        <w:r w:rsidR="00AD6875">
          <w:rPr>
            <w:noProof/>
            <w:webHidden/>
            <w:rtl/>
          </w:rPr>
        </w:r>
        <w:r w:rsidR="00AD6875">
          <w:rPr>
            <w:noProof/>
            <w:webHidden/>
            <w:rtl/>
          </w:rPr>
          <w:fldChar w:fldCharType="separate"/>
        </w:r>
        <w:r w:rsidR="00AD6875">
          <w:rPr>
            <w:noProof/>
            <w:webHidden/>
            <w:rtl/>
          </w:rPr>
          <w:t>4</w:t>
        </w:r>
        <w:r w:rsidR="00AD6875">
          <w:rPr>
            <w:noProof/>
            <w:webHidden/>
            <w:rtl/>
          </w:rPr>
          <w:fldChar w:fldCharType="end"/>
        </w:r>
      </w:hyperlink>
    </w:p>
    <w:p w14:paraId="3CA2FE80" w14:textId="19ECBD16" w:rsidR="006D780F" w:rsidRPr="00D05702" w:rsidRDefault="006D780F" w:rsidP="00AD0BC9">
      <w:pPr>
        <w:rPr>
          <w:rtl/>
          <w:lang w:bidi="fa-IR"/>
        </w:rPr>
        <w:sectPr w:rsidR="006D780F" w:rsidRPr="00D05702" w:rsidSect="006B16B9">
          <w:headerReference w:type="default" r:id="rId9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  <w:lang w:bidi="fa-IR"/>
        </w:rPr>
        <w:fldChar w:fldCharType="end"/>
      </w:r>
    </w:p>
    <w:p w14:paraId="781E8DF7" w14:textId="19294D82" w:rsidR="00AD6875" w:rsidRDefault="00AD6875" w:rsidP="00AD6875">
      <w:pPr>
        <w:pStyle w:val="Heading1"/>
        <w:rPr>
          <w:color w:val="5B9BD5" w:themeColor="accent1"/>
          <w:rtl/>
        </w:rPr>
      </w:pPr>
      <w:bookmarkStart w:id="0" w:name="_Toc67053192"/>
      <w:bookmarkStart w:id="1" w:name="_Toc115553011"/>
      <w:bookmarkStart w:id="2" w:name="_Toc118681153"/>
      <w:r>
        <w:rPr>
          <w:rFonts w:hint="cs"/>
          <w:color w:val="5B9BD5" w:themeColor="accent1"/>
          <w:rtl/>
        </w:rPr>
        <w:lastRenderedPageBreak/>
        <w:t>بخش نوشتاری</w:t>
      </w:r>
      <w:bookmarkEnd w:id="0"/>
    </w:p>
    <w:p w14:paraId="0FC0CF7A" w14:textId="546E6A93" w:rsidR="00821EC8" w:rsidRDefault="00AD0BC9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3" w:name="_Toc67053193"/>
      <w:r w:rsidRPr="00071C45">
        <w:rPr>
          <w:rFonts w:hint="cs"/>
          <w:rtl/>
        </w:rPr>
        <w:t>سوال</w:t>
      </w:r>
      <w:r w:rsidR="00681F07" w:rsidRPr="00071C45">
        <w:rPr>
          <w:rFonts w:hint="cs"/>
          <w:rtl/>
        </w:rPr>
        <w:t xml:space="preserve"> اول</w:t>
      </w:r>
      <w:bookmarkEnd w:id="3"/>
    </w:p>
    <w:p w14:paraId="5F1A4D85" w14:textId="10E1EB7E" w:rsidR="00A15D9E" w:rsidRDefault="00A44C46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4" w:name="_Toc67053194"/>
      <w:bookmarkEnd w:id="1"/>
      <w:bookmarkEnd w:id="2"/>
      <w:r w:rsidRPr="00AD6875">
        <w:rPr>
          <w:rFonts w:hint="cs"/>
          <w:rtl/>
        </w:rPr>
        <w:t>سوال</w:t>
      </w:r>
      <w:r w:rsidRPr="00071C45">
        <w:rPr>
          <w:rFonts w:hint="cs"/>
          <w:rtl/>
        </w:rPr>
        <w:t xml:space="preserve"> </w:t>
      </w:r>
      <w:r w:rsidR="00592EBE" w:rsidRPr="00AD6875">
        <w:rPr>
          <w:rFonts w:hint="cs"/>
          <w:rtl/>
        </w:rPr>
        <w:t>دوم</w:t>
      </w:r>
      <w:bookmarkEnd w:id="4"/>
    </w:p>
    <w:p w14:paraId="2DDF1C8A" w14:textId="0245C47D" w:rsidR="00AD6875" w:rsidRDefault="00EE1F73" w:rsidP="00AD6875">
      <w:pPr>
        <w:pStyle w:val="Heading2"/>
        <w:numPr>
          <w:ilvl w:val="0"/>
          <w:numId w:val="0"/>
        </w:numPr>
        <w:ind w:left="1146" w:hanging="720"/>
        <w:rPr>
          <w:rtl/>
        </w:rPr>
      </w:pPr>
      <w:bookmarkStart w:id="5" w:name="_Toc67053195"/>
      <w:r w:rsidRPr="00C1108B">
        <w:rPr>
          <w:rFonts w:hint="cs"/>
          <w:rtl/>
        </w:rPr>
        <w:t>سوال</w:t>
      </w:r>
      <w:r w:rsidR="00656E7A" w:rsidRPr="00C1108B">
        <w:rPr>
          <w:rFonts w:hint="cs"/>
          <w:rtl/>
        </w:rPr>
        <w:t xml:space="preserve"> </w:t>
      </w:r>
      <w:r w:rsidR="00E62E46" w:rsidRPr="00C1108B">
        <w:rPr>
          <w:rFonts w:hint="cs"/>
          <w:rtl/>
        </w:rPr>
        <w:t>سوم</w:t>
      </w:r>
      <w:bookmarkEnd w:id="5"/>
    </w:p>
    <w:p w14:paraId="498F94F3" w14:textId="77777777" w:rsidR="00AD6875" w:rsidRDefault="00AD6875">
      <w:pPr>
        <w:bidi w:val="0"/>
        <w:spacing w:before="0" w:line="240" w:lineRule="auto"/>
        <w:jc w:val="left"/>
        <w:rPr>
          <w:b/>
          <w:bCs/>
          <w:color w:val="5B9BD5" w:themeColor="accent1"/>
          <w:kern w:val="32"/>
          <w:sz w:val="36"/>
          <w:szCs w:val="36"/>
          <w:rtl/>
          <w:lang w:bidi="fa-IR"/>
        </w:rPr>
      </w:pPr>
      <w:r>
        <w:rPr>
          <w:color w:val="5B9BD5" w:themeColor="accent1"/>
          <w:rtl/>
        </w:rPr>
        <w:br w:type="page"/>
      </w:r>
    </w:p>
    <w:p w14:paraId="7DD0C5E0" w14:textId="77777777" w:rsidR="00AD6875" w:rsidRDefault="00AD6875" w:rsidP="00AD6875">
      <w:pPr>
        <w:pStyle w:val="Heading1"/>
        <w:jc w:val="both"/>
        <w:rPr>
          <w:color w:val="5B9BD5" w:themeColor="accent1"/>
          <w:rtl/>
        </w:rPr>
        <w:sectPr w:rsidR="00AD6875" w:rsidSect="00A1797B">
          <w:headerReference w:type="default" r:id="rId10"/>
          <w:footerReference w:type="default" r:id="rId1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679FCF21" w14:textId="54FA3DA6" w:rsidR="00AD6875" w:rsidRDefault="00AD6875" w:rsidP="00AD6875">
      <w:pPr>
        <w:pStyle w:val="Heading1"/>
        <w:rPr>
          <w:color w:val="5B9BD5" w:themeColor="accent1"/>
          <w:rtl/>
        </w:rPr>
      </w:pPr>
      <w:bookmarkStart w:id="6" w:name="_Toc67053196"/>
      <w:r>
        <w:rPr>
          <w:rFonts w:hint="cs"/>
          <w:color w:val="5B9BD5" w:themeColor="accent1"/>
          <w:rtl/>
        </w:rPr>
        <w:lastRenderedPageBreak/>
        <w:t>بخش پیاده‌سازی</w:t>
      </w:r>
      <w:bookmarkEnd w:id="6"/>
    </w:p>
    <w:p w14:paraId="12708908" w14:textId="4A3F69F5" w:rsidR="00AD6875" w:rsidRDefault="00AD6875" w:rsidP="00AD6875">
      <w:pPr>
        <w:pStyle w:val="Heading1"/>
        <w:jc w:val="both"/>
        <w:rPr>
          <w:color w:val="5B9BD5" w:themeColor="accent1"/>
          <w:rtl/>
        </w:rPr>
      </w:pPr>
    </w:p>
    <w:p w14:paraId="22A33EA1" w14:textId="6356A2D0" w:rsidR="00A15D9E" w:rsidRDefault="00A15D9E" w:rsidP="00A15D9E">
      <w:pPr>
        <w:rPr>
          <w:rtl/>
          <w:lang w:bidi="fa-IR"/>
        </w:rPr>
      </w:pPr>
    </w:p>
    <w:p w14:paraId="0DB0E6BF" w14:textId="77777777" w:rsidR="00AD6875" w:rsidRDefault="00AD6875" w:rsidP="00A15D9E">
      <w:pPr>
        <w:rPr>
          <w:lang w:bidi="fa-IR"/>
        </w:rPr>
      </w:pPr>
    </w:p>
    <w:sectPr w:rsidR="00AD6875" w:rsidSect="00AD6875">
      <w:headerReference w:type="default" r:id="rId12"/>
      <w:type w:val="continuous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68224" w14:textId="77777777" w:rsidR="000B3BC4" w:rsidRDefault="000B3BC4" w:rsidP="00DB7C7E">
      <w:r>
        <w:separator/>
      </w:r>
    </w:p>
  </w:endnote>
  <w:endnote w:type="continuationSeparator" w:id="0">
    <w:p w14:paraId="4F6CB9D1" w14:textId="77777777" w:rsidR="000B3BC4" w:rsidRDefault="000B3BC4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Times New Roman"/>
    <w:charset w:val="B2"/>
    <w:family w:val="auto"/>
    <w:pitch w:val="variable"/>
    <w:sig w:usb0="80002003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ya">
    <w:altName w:val="Courier New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224DB" w14:textId="77777777" w:rsidR="00682763" w:rsidRDefault="00682763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F45A" w14:textId="77777777" w:rsidR="000B3BC4" w:rsidRDefault="000B3BC4" w:rsidP="00DB7C7E">
      <w:pPr>
        <w:bidi w:val="0"/>
      </w:pPr>
      <w:r>
        <w:separator/>
      </w:r>
    </w:p>
  </w:footnote>
  <w:footnote w:type="continuationSeparator" w:id="0">
    <w:p w14:paraId="4F6EADF9" w14:textId="77777777" w:rsidR="000B3BC4" w:rsidRDefault="000B3BC4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F0D3C" w14:textId="77777777" w:rsidR="00682763" w:rsidRDefault="00682763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682763" w:rsidRPr="001A31DB" w14:paraId="3C757404" w14:textId="77777777" w:rsidTr="001A31DB">
      <w:tc>
        <w:tcPr>
          <w:tcW w:w="7866" w:type="dxa"/>
          <w:vAlign w:val="center"/>
        </w:tcPr>
        <w:p w14:paraId="5B3B5F2F" w14:textId="474C75D1" w:rsidR="00682763" w:rsidRPr="00E74E46" w:rsidRDefault="00E9328E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تمرین اول</w:t>
          </w:r>
        </w:p>
      </w:tc>
      <w:tc>
        <w:tcPr>
          <w:tcW w:w="900" w:type="dxa"/>
          <w:vAlign w:val="center"/>
        </w:tcPr>
        <w:p w14:paraId="0FBF643F" w14:textId="77777777" w:rsidR="00682763" w:rsidRPr="00E74E46" w:rsidRDefault="00682763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0F0A0F6" w14:textId="77777777" w:rsidR="00682763" w:rsidRPr="00D14D92" w:rsidRDefault="00682763" w:rsidP="00D14D92">
    <w:pPr>
      <w:pStyle w:val="Header"/>
      <w:rPr>
        <w:szCs w:val="20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A289" w14:textId="77777777" w:rsidR="00AD6875" w:rsidRDefault="00AD6875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AD6875" w:rsidRPr="001A31DB" w14:paraId="234BDEDA" w14:textId="77777777" w:rsidTr="001A31DB">
      <w:tc>
        <w:tcPr>
          <w:tcW w:w="7866" w:type="dxa"/>
          <w:vAlign w:val="center"/>
        </w:tcPr>
        <w:p w14:paraId="21072AD4" w14:textId="1C22FDC1" w:rsidR="00AD6875" w:rsidRPr="00E74E46" w:rsidRDefault="00AD687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بخش نوشتاری</w:t>
          </w:r>
        </w:p>
      </w:tc>
      <w:tc>
        <w:tcPr>
          <w:tcW w:w="900" w:type="dxa"/>
          <w:vAlign w:val="center"/>
        </w:tcPr>
        <w:p w14:paraId="2B02BE50" w14:textId="77777777" w:rsidR="00AD6875" w:rsidRPr="00E74E46" w:rsidRDefault="00AD687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0B1183B" w14:textId="77777777" w:rsidR="00AD6875" w:rsidRPr="00D14D92" w:rsidRDefault="00AD6875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FE6A" w14:textId="77777777" w:rsidR="00AD6875" w:rsidRDefault="00AD6875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AD6875" w:rsidRPr="001A31DB" w14:paraId="4DFFCA93" w14:textId="77777777" w:rsidTr="001A31DB">
      <w:tc>
        <w:tcPr>
          <w:tcW w:w="7866" w:type="dxa"/>
          <w:vAlign w:val="center"/>
        </w:tcPr>
        <w:p w14:paraId="007F123C" w14:textId="27BE5B8A" w:rsidR="00AD6875" w:rsidRPr="00E74E46" w:rsidRDefault="00AD6875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بخش پیاده‌سازی</w:t>
          </w:r>
        </w:p>
      </w:tc>
      <w:tc>
        <w:tcPr>
          <w:tcW w:w="900" w:type="dxa"/>
          <w:vAlign w:val="center"/>
        </w:tcPr>
        <w:p w14:paraId="25EB4697" w14:textId="77777777" w:rsidR="00AD6875" w:rsidRPr="00E74E46" w:rsidRDefault="00AD687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90B45D3" w14:textId="77777777" w:rsidR="00AD6875" w:rsidRPr="00D14D92" w:rsidRDefault="00AD6875" w:rsidP="00D14D92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7E2"/>
    <w:multiLevelType w:val="hybridMultilevel"/>
    <w:tmpl w:val="7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7087B"/>
    <w:multiLevelType w:val="multilevel"/>
    <w:tmpl w:val="44387566"/>
    <w:numStyleLink w:val="Num"/>
  </w:abstractNum>
  <w:abstractNum w:abstractNumId="2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D7D77F2"/>
    <w:multiLevelType w:val="multilevel"/>
    <w:tmpl w:val="921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622A9"/>
    <w:multiLevelType w:val="multilevel"/>
    <w:tmpl w:val="A60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73335"/>
    <w:multiLevelType w:val="multilevel"/>
    <w:tmpl w:val="663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4E0650B"/>
    <w:multiLevelType w:val="hybridMultilevel"/>
    <w:tmpl w:val="E506DB78"/>
    <w:lvl w:ilvl="0" w:tplc="FDA43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81D95"/>
    <w:multiLevelType w:val="multilevel"/>
    <w:tmpl w:val="36F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47E634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3CA1BA7"/>
    <w:multiLevelType w:val="hybridMultilevel"/>
    <w:tmpl w:val="38E88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BCF6A70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91677F1"/>
    <w:multiLevelType w:val="hybridMultilevel"/>
    <w:tmpl w:val="3B5E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71A2336"/>
    <w:multiLevelType w:val="multilevel"/>
    <w:tmpl w:val="308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110B00"/>
    <w:multiLevelType w:val="multilevel"/>
    <w:tmpl w:val="65E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12751"/>
    <w:multiLevelType w:val="multilevel"/>
    <w:tmpl w:val="44387566"/>
    <w:numStyleLink w:val="Num"/>
  </w:abstractNum>
  <w:abstractNum w:abstractNumId="31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CFF1611"/>
    <w:multiLevelType w:val="multilevel"/>
    <w:tmpl w:val="848A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2"/>
  </w:num>
  <w:num w:numId="2">
    <w:abstractNumId w:val="28"/>
  </w:num>
  <w:num w:numId="3">
    <w:abstractNumId w:val="24"/>
  </w:num>
  <w:num w:numId="4">
    <w:abstractNumId w:val="20"/>
  </w:num>
  <w:num w:numId="5">
    <w:abstractNumId w:val="18"/>
  </w:num>
  <w:num w:numId="6">
    <w:abstractNumId w:val="30"/>
  </w:num>
  <w:num w:numId="7">
    <w:abstractNumId w:val="1"/>
  </w:num>
  <w:num w:numId="8">
    <w:abstractNumId w:val="22"/>
  </w:num>
  <w:num w:numId="9">
    <w:abstractNumId w:val="27"/>
  </w:num>
  <w:num w:numId="10">
    <w:abstractNumId w:val="12"/>
  </w:num>
  <w:num w:numId="11">
    <w:abstractNumId w:val="25"/>
  </w:num>
  <w:num w:numId="12">
    <w:abstractNumId w:val="31"/>
  </w:num>
  <w:num w:numId="13">
    <w:abstractNumId w:val="16"/>
  </w:num>
  <w:num w:numId="14">
    <w:abstractNumId w:val="7"/>
  </w:num>
  <w:num w:numId="15">
    <w:abstractNumId w:val="17"/>
  </w:num>
  <w:num w:numId="16">
    <w:abstractNumId w:val="28"/>
  </w:num>
  <w:num w:numId="17">
    <w:abstractNumId w:val="28"/>
  </w:num>
  <w:num w:numId="18">
    <w:abstractNumId w:val="15"/>
  </w:num>
  <w:num w:numId="19">
    <w:abstractNumId w:val="28"/>
  </w:num>
  <w:num w:numId="20">
    <w:abstractNumId w:val="28"/>
  </w:num>
  <w:num w:numId="21">
    <w:abstractNumId w:val="10"/>
  </w:num>
  <w:num w:numId="22">
    <w:abstractNumId w:val="28"/>
  </w:num>
  <w:num w:numId="23">
    <w:abstractNumId w:val="11"/>
  </w:num>
  <w:num w:numId="24">
    <w:abstractNumId w:val="28"/>
  </w:num>
  <w:num w:numId="25">
    <w:abstractNumId w:val="28"/>
  </w:num>
  <w:num w:numId="26">
    <w:abstractNumId w:val="14"/>
  </w:num>
  <w:num w:numId="27">
    <w:abstractNumId w:val="21"/>
  </w:num>
  <w:num w:numId="28">
    <w:abstractNumId w:val="19"/>
  </w:num>
  <w:num w:numId="29">
    <w:abstractNumId w:val="3"/>
  </w:num>
  <w:num w:numId="30">
    <w:abstractNumId w:val="33"/>
  </w:num>
  <w:num w:numId="31">
    <w:abstractNumId w:val="0"/>
  </w:num>
  <w:num w:numId="32">
    <w:abstractNumId w:val="23"/>
  </w:num>
  <w:num w:numId="33">
    <w:abstractNumId w:val="6"/>
  </w:num>
  <w:num w:numId="34">
    <w:abstractNumId w:val="8"/>
  </w:num>
  <w:num w:numId="35">
    <w:abstractNumId w:val="5"/>
  </w:num>
  <w:num w:numId="36">
    <w:abstractNumId w:val="29"/>
  </w:num>
  <w:num w:numId="37">
    <w:abstractNumId w:val="32"/>
  </w:num>
  <w:num w:numId="38">
    <w:abstractNumId w:val="9"/>
  </w:num>
  <w:num w:numId="39">
    <w:abstractNumId w:val="4"/>
  </w:num>
  <w:num w:numId="40">
    <w:abstractNumId w:val="26"/>
  </w:num>
  <w:num w:numId="41">
    <w:abstractNumId w:val="13"/>
  </w:num>
  <w:num w:numId="42">
    <w:abstractNumId w:val="27"/>
  </w:num>
  <w:num w:numId="4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60"/>
    <w:rsid w:val="00003239"/>
    <w:rsid w:val="0000407D"/>
    <w:rsid w:val="000048BE"/>
    <w:rsid w:val="00007CFF"/>
    <w:rsid w:val="00012F99"/>
    <w:rsid w:val="00013E97"/>
    <w:rsid w:val="000163FD"/>
    <w:rsid w:val="00020E83"/>
    <w:rsid w:val="000213F6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71C45"/>
    <w:rsid w:val="00075789"/>
    <w:rsid w:val="00076C09"/>
    <w:rsid w:val="00077E45"/>
    <w:rsid w:val="000826B6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3BC4"/>
    <w:rsid w:val="000B473F"/>
    <w:rsid w:val="000B78D5"/>
    <w:rsid w:val="000C0C5D"/>
    <w:rsid w:val="000C25CE"/>
    <w:rsid w:val="000C4931"/>
    <w:rsid w:val="000C5C18"/>
    <w:rsid w:val="000C63AD"/>
    <w:rsid w:val="000C657A"/>
    <w:rsid w:val="000D1CE3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447A"/>
    <w:rsid w:val="001273ED"/>
    <w:rsid w:val="00127DE1"/>
    <w:rsid w:val="00127DFC"/>
    <w:rsid w:val="00130EEB"/>
    <w:rsid w:val="00134936"/>
    <w:rsid w:val="001358D4"/>
    <w:rsid w:val="00140D3A"/>
    <w:rsid w:val="00141293"/>
    <w:rsid w:val="00141689"/>
    <w:rsid w:val="001434EC"/>
    <w:rsid w:val="00144893"/>
    <w:rsid w:val="001459E5"/>
    <w:rsid w:val="00146B8F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244"/>
    <w:rsid w:val="001606A7"/>
    <w:rsid w:val="0016223D"/>
    <w:rsid w:val="00162B18"/>
    <w:rsid w:val="0016378B"/>
    <w:rsid w:val="00165028"/>
    <w:rsid w:val="00165E99"/>
    <w:rsid w:val="001665E4"/>
    <w:rsid w:val="00167A32"/>
    <w:rsid w:val="00172605"/>
    <w:rsid w:val="00175792"/>
    <w:rsid w:val="00175C37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7CF2"/>
    <w:rsid w:val="00197DF4"/>
    <w:rsid w:val="001A1676"/>
    <w:rsid w:val="001A2CDE"/>
    <w:rsid w:val="001A31DB"/>
    <w:rsid w:val="001A4AA8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278A"/>
    <w:rsid w:val="001C42E1"/>
    <w:rsid w:val="001D07ED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55E6"/>
    <w:rsid w:val="001E5C27"/>
    <w:rsid w:val="001E61CF"/>
    <w:rsid w:val="001E7A4C"/>
    <w:rsid w:val="001F0903"/>
    <w:rsid w:val="001F224A"/>
    <w:rsid w:val="001F4268"/>
    <w:rsid w:val="001F5B48"/>
    <w:rsid w:val="001F6444"/>
    <w:rsid w:val="00200C16"/>
    <w:rsid w:val="00202BFE"/>
    <w:rsid w:val="002034F4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331A"/>
    <w:rsid w:val="00275FDB"/>
    <w:rsid w:val="00276021"/>
    <w:rsid w:val="00276EFA"/>
    <w:rsid w:val="00277A7F"/>
    <w:rsid w:val="00280A52"/>
    <w:rsid w:val="002812AF"/>
    <w:rsid w:val="0028274D"/>
    <w:rsid w:val="00283F96"/>
    <w:rsid w:val="00284558"/>
    <w:rsid w:val="00285BA5"/>
    <w:rsid w:val="00285F40"/>
    <w:rsid w:val="00287656"/>
    <w:rsid w:val="00294E8A"/>
    <w:rsid w:val="00295EAB"/>
    <w:rsid w:val="002965D7"/>
    <w:rsid w:val="002A6618"/>
    <w:rsid w:val="002A6F76"/>
    <w:rsid w:val="002A7295"/>
    <w:rsid w:val="002B0C5A"/>
    <w:rsid w:val="002B4102"/>
    <w:rsid w:val="002B7212"/>
    <w:rsid w:val="002C0CE1"/>
    <w:rsid w:val="002C1004"/>
    <w:rsid w:val="002C2107"/>
    <w:rsid w:val="002C21D3"/>
    <w:rsid w:val="002C33F5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2CAD"/>
    <w:rsid w:val="002E4E6E"/>
    <w:rsid w:val="002E7C40"/>
    <w:rsid w:val="002F02DE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2C92"/>
    <w:rsid w:val="003330DF"/>
    <w:rsid w:val="00335CB9"/>
    <w:rsid w:val="003363DC"/>
    <w:rsid w:val="00336B23"/>
    <w:rsid w:val="00341570"/>
    <w:rsid w:val="0034313A"/>
    <w:rsid w:val="003446FB"/>
    <w:rsid w:val="00344753"/>
    <w:rsid w:val="00345DFD"/>
    <w:rsid w:val="00347AFC"/>
    <w:rsid w:val="00347D04"/>
    <w:rsid w:val="00354455"/>
    <w:rsid w:val="0035514E"/>
    <w:rsid w:val="00357635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16B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9A0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4D90"/>
    <w:rsid w:val="00417BDA"/>
    <w:rsid w:val="00421086"/>
    <w:rsid w:val="00421C4D"/>
    <w:rsid w:val="004267D4"/>
    <w:rsid w:val="00430AF2"/>
    <w:rsid w:val="00431CBA"/>
    <w:rsid w:val="00435C3E"/>
    <w:rsid w:val="00437312"/>
    <w:rsid w:val="004400E9"/>
    <w:rsid w:val="00442568"/>
    <w:rsid w:val="00442E46"/>
    <w:rsid w:val="00443A84"/>
    <w:rsid w:val="00444932"/>
    <w:rsid w:val="00444DB3"/>
    <w:rsid w:val="00446396"/>
    <w:rsid w:val="00450B10"/>
    <w:rsid w:val="00451FD0"/>
    <w:rsid w:val="004521FD"/>
    <w:rsid w:val="00453F6F"/>
    <w:rsid w:val="00454526"/>
    <w:rsid w:val="00454B42"/>
    <w:rsid w:val="00457E4F"/>
    <w:rsid w:val="00460B0C"/>
    <w:rsid w:val="00465C0C"/>
    <w:rsid w:val="00467BB3"/>
    <w:rsid w:val="00470CB9"/>
    <w:rsid w:val="00470EC6"/>
    <w:rsid w:val="00473AAC"/>
    <w:rsid w:val="00473F1C"/>
    <w:rsid w:val="00477C26"/>
    <w:rsid w:val="00480B08"/>
    <w:rsid w:val="00481408"/>
    <w:rsid w:val="00484881"/>
    <w:rsid w:val="00485A9E"/>
    <w:rsid w:val="00490E26"/>
    <w:rsid w:val="00495ED4"/>
    <w:rsid w:val="00497A13"/>
    <w:rsid w:val="004A4347"/>
    <w:rsid w:val="004A55E4"/>
    <w:rsid w:val="004A561D"/>
    <w:rsid w:val="004A79C2"/>
    <w:rsid w:val="004A7DBA"/>
    <w:rsid w:val="004B1475"/>
    <w:rsid w:val="004B29C9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6232"/>
    <w:rsid w:val="00506BA6"/>
    <w:rsid w:val="00507F42"/>
    <w:rsid w:val="00510BB1"/>
    <w:rsid w:val="00511368"/>
    <w:rsid w:val="0051154D"/>
    <w:rsid w:val="00512B21"/>
    <w:rsid w:val="00513415"/>
    <w:rsid w:val="00514405"/>
    <w:rsid w:val="00515616"/>
    <w:rsid w:val="00515834"/>
    <w:rsid w:val="00517657"/>
    <w:rsid w:val="0051789B"/>
    <w:rsid w:val="00522746"/>
    <w:rsid w:val="00522FDF"/>
    <w:rsid w:val="005238F8"/>
    <w:rsid w:val="00524C5F"/>
    <w:rsid w:val="00525035"/>
    <w:rsid w:val="005254E6"/>
    <w:rsid w:val="005307AA"/>
    <w:rsid w:val="00531588"/>
    <w:rsid w:val="0053186E"/>
    <w:rsid w:val="00531BCA"/>
    <w:rsid w:val="00533172"/>
    <w:rsid w:val="00540412"/>
    <w:rsid w:val="005417FB"/>
    <w:rsid w:val="00543C1D"/>
    <w:rsid w:val="005472F3"/>
    <w:rsid w:val="005477E9"/>
    <w:rsid w:val="00547FCE"/>
    <w:rsid w:val="00553186"/>
    <w:rsid w:val="0055571A"/>
    <w:rsid w:val="00555A9C"/>
    <w:rsid w:val="00555E6A"/>
    <w:rsid w:val="00556D1E"/>
    <w:rsid w:val="00557FB2"/>
    <w:rsid w:val="005608D1"/>
    <w:rsid w:val="00561068"/>
    <w:rsid w:val="00561401"/>
    <w:rsid w:val="005629E8"/>
    <w:rsid w:val="00563A22"/>
    <w:rsid w:val="005649C2"/>
    <w:rsid w:val="00564C33"/>
    <w:rsid w:val="0057167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57B3"/>
    <w:rsid w:val="005C6181"/>
    <w:rsid w:val="005C67EA"/>
    <w:rsid w:val="005C6CA7"/>
    <w:rsid w:val="005D3348"/>
    <w:rsid w:val="005D34C1"/>
    <w:rsid w:val="005E0A02"/>
    <w:rsid w:val="005E5D12"/>
    <w:rsid w:val="005F1758"/>
    <w:rsid w:val="005F5C30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301E4"/>
    <w:rsid w:val="006316BA"/>
    <w:rsid w:val="00640702"/>
    <w:rsid w:val="00640F8B"/>
    <w:rsid w:val="00641E46"/>
    <w:rsid w:val="006421ED"/>
    <w:rsid w:val="006457F5"/>
    <w:rsid w:val="0064775F"/>
    <w:rsid w:val="006478A6"/>
    <w:rsid w:val="0065096F"/>
    <w:rsid w:val="00651A06"/>
    <w:rsid w:val="00651E5E"/>
    <w:rsid w:val="006521CC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7226"/>
    <w:rsid w:val="00681F07"/>
    <w:rsid w:val="0068252D"/>
    <w:rsid w:val="00682763"/>
    <w:rsid w:val="0068584E"/>
    <w:rsid w:val="006860A9"/>
    <w:rsid w:val="0068628E"/>
    <w:rsid w:val="00687FED"/>
    <w:rsid w:val="00690353"/>
    <w:rsid w:val="00690A3E"/>
    <w:rsid w:val="00694C70"/>
    <w:rsid w:val="00695A0A"/>
    <w:rsid w:val="00695E40"/>
    <w:rsid w:val="006A0D8D"/>
    <w:rsid w:val="006A1A2F"/>
    <w:rsid w:val="006B16B9"/>
    <w:rsid w:val="006B30CB"/>
    <w:rsid w:val="006C0A00"/>
    <w:rsid w:val="006C0D2C"/>
    <w:rsid w:val="006C2E8B"/>
    <w:rsid w:val="006C334D"/>
    <w:rsid w:val="006C3B8F"/>
    <w:rsid w:val="006C6D2E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385E"/>
    <w:rsid w:val="006F6AE6"/>
    <w:rsid w:val="006F7A79"/>
    <w:rsid w:val="00701820"/>
    <w:rsid w:val="0070272A"/>
    <w:rsid w:val="00702BE2"/>
    <w:rsid w:val="00703BE0"/>
    <w:rsid w:val="00707E7E"/>
    <w:rsid w:val="00710434"/>
    <w:rsid w:val="0071151C"/>
    <w:rsid w:val="0071358A"/>
    <w:rsid w:val="0071398D"/>
    <w:rsid w:val="00713D8B"/>
    <w:rsid w:val="00720A0E"/>
    <w:rsid w:val="00720CA0"/>
    <w:rsid w:val="007224CC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151C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2B6A"/>
    <w:rsid w:val="007636FF"/>
    <w:rsid w:val="007651EB"/>
    <w:rsid w:val="007741BE"/>
    <w:rsid w:val="00774A56"/>
    <w:rsid w:val="00780B0E"/>
    <w:rsid w:val="00783D0D"/>
    <w:rsid w:val="007843C6"/>
    <w:rsid w:val="00785ED1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1EC8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47F8F"/>
    <w:rsid w:val="0085154D"/>
    <w:rsid w:val="00854399"/>
    <w:rsid w:val="00855BC8"/>
    <w:rsid w:val="00856798"/>
    <w:rsid w:val="00856EEE"/>
    <w:rsid w:val="00857AE1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0048"/>
    <w:rsid w:val="0088623F"/>
    <w:rsid w:val="00891985"/>
    <w:rsid w:val="0089677D"/>
    <w:rsid w:val="00896A2C"/>
    <w:rsid w:val="00897F62"/>
    <w:rsid w:val="008A1485"/>
    <w:rsid w:val="008A2130"/>
    <w:rsid w:val="008A3F0E"/>
    <w:rsid w:val="008A476C"/>
    <w:rsid w:val="008B1B49"/>
    <w:rsid w:val="008B2756"/>
    <w:rsid w:val="008B361E"/>
    <w:rsid w:val="008B4F9C"/>
    <w:rsid w:val="008B528F"/>
    <w:rsid w:val="008B560B"/>
    <w:rsid w:val="008B6C29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24188"/>
    <w:rsid w:val="0092438D"/>
    <w:rsid w:val="00925319"/>
    <w:rsid w:val="00927907"/>
    <w:rsid w:val="00933109"/>
    <w:rsid w:val="00934EA1"/>
    <w:rsid w:val="00935CFF"/>
    <w:rsid w:val="00936B52"/>
    <w:rsid w:val="0094089B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358C"/>
    <w:rsid w:val="00967193"/>
    <w:rsid w:val="0096783D"/>
    <w:rsid w:val="00967E64"/>
    <w:rsid w:val="009706A1"/>
    <w:rsid w:val="009719B8"/>
    <w:rsid w:val="00971DBE"/>
    <w:rsid w:val="009738BB"/>
    <w:rsid w:val="00976E7B"/>
    <w:rsid w:val="00977991"/>
    <w:rsid w:val="00981F76"/>
    <w:rsid w:val="0098203E"/>
    <w:rsid w:val="00982416"/>
    <w:rsid w:val="00982DA6"/>
    <w:rsid w:val="009839C0"/>
    <w:rsid w:val="00986DF8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1301"/>
    <w:rsid w:val="009D30E5"/>
    <w:rsid w:val="009D3CCA"/>
    <w:rsid w:val="009D4205"/>
    <w:rsid w:val="009D6362"/>
    <w:rsid w:val="009D6B69"/>
    <w:rsid w:val="009E0360"/>
    <w:rsid w:val="009F1ED8"/>
    <w:rsid w:val="009F21A8"/>
    <w:rsid w:val="009F2353"/>
    <w:rsid w:val="009F2F56"/>
    <w:rsid w:val="009F302A"/>
    <w:rsid w:val="009F599A"/>
    <w:rsid w:val="009F60A5"/>
    <w:rsid w:val="00A0005A"/>
    <w:rsid w:val="00A0633F"/>
    <w:rsid w:val="00A12076"/>
    <w:rsid w:val="00A13208"/>
    <w:rsid w:val="00A157B5"/>
    <w:rsid w:val="00A15D78"/>
    <w:rsid w:val="00A15D9E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CC9"/>
    <w:rsid w:val="00A37379"/>
    <w:rsid w:val="00A4354C"/>
    <w:rsid w:val="00A43931"/>
    <w:rsid w:val="00A442C8"/>
    <w:rsid w:val="00A44C46"/>
    <w:rsid w:val="00A4502C"/>
    <w:rsid w:val="00A450DB"/>
    <w:rsid w:val="00A4527B"/>
    <w:rsid w:val="00A45296"/>
    <w:rsid w:val="00A47AC3"/>
    <w:rsid w:val="00A500F2"/>
    <w:rsid w:val="00A51B9B"/>
    <w:rsid w:val="00A52751"/>
    <w:rsid w:val="00A579B9"/>
    <w:rsid w:val="00A60884"/>
    <w:rsid w:val="00A62174"/>
    <w:rsid w:val="00A62CCB"/>
    <w:rsid w:val="00A63A58"/>
    <w:rsid w:val="00A63AE6"/>
    <w:rsid w:val="00A6492F"/>
    <w:rsid w:val="00A654A2"/>
    <w:rsid w:val="00A674C2"/>
    <w:rsid w:val="00A67AD8"/>
    <w:rsid w:val="00A70139"/>
    <w:rsid w:val="00A72802"/>
    <w:rsid w:val="00A72C39"/>
    <w:rsid w:val="00A772BA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BC9"/>
    <w:rsid w:val="00AD0D34"/>
    <w:rsid w:val="00AD3948"/>
    <w:rsid w:val="00AD3EB1"/>
    <w:rsid w:val="00AD4DE5"/>
    <w:rsid w:val="00AD6875"/>
    <w:rsid w:val="00AE2152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C0C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C11AE"/>
    <w:rsid w:val="00BC48CD"/>
    <w:rsid w:val="00BD1087"/>
    <w:rsid w:val="00BD26E0"/>
    <w:rsid w:val="00BD5006"/>
    <w:rsid w:val="00BD52DE"/>
    <w:rsid w:val="00BD5D10"/>
    <w:rsid w:val="00BD5FA3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82F"/>
    <w:rsid w:val="00C06B5B"/>
    <w:rsid w:val="00C07EBF"/>
    <w:rsid w:val="00C10B82"/>
    <w:rsid w:val="00C10B8E"/>
    <w:rsid w:val="00C1108B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5FC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6EC7"/>
    <w:rsid w:val="00C57813"/>
    <w:rsid w:val="00C64A9F"/>
    <w:rsid w:val="00C67128"/>
    <w:rsid w:val="00C67738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B446C"/>
    <w:rsid w:val="00CC1364"/>
    <w:rsid w:val="00CC1B4C"/>
    <w:rsid w:val="00CC2B8C"/>
    <w:rsid w:val="00CC407D"/>
    <w:rsid w:val="00CC6930"/>
    <w:rsid w:val="00CC7A20"/>
    <w:rsid w:val="00CC7B80"/>
    <w:rsid w:val="00CD0676"/>
    <w:rsid w:val="00CD0754"/>
    <w:rsid w:val="00CD0C7F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F2E"/>
    <w:rsid w:val="00CF56B9"/>
    <w:rsid w:val="00CF7BB6"/>
    <w:rsid w:val="00D037A6"/>
    <w:rsid w:val="00D046AF"/>
    <w:rsid w:val="00D0566D"/>
    <w:rsid w:val="00D05702"/>
    <w:rsid w:val="00D05F8A"/>
    <w:rsid w:val="00D11305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DC9"/>
    <w:rsid w:val="00D47008"/>
    <w:rsid w:val="00D542B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C50"/>
    <w:rsid w:val="00D84940"/>
    <w:rsid w:val="00D84A96"/>
    <w:rsid w:val="00D858BE"/>
    <w:rsid w:val="00D8677E"/>
    <w:rsid w:val="00D86C31"/>
    <w:rsid w:val="00D91360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D7490"/>
    <w:rsid w:val="00DE10B3"/>
    <w:rsid w:val="00DF5391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2E46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76D80"/>
    <w:rsid w:val="00E818C4"/>
    <w:rsid w:val="00E82CC3"/>
    <w:rsid w:val="00E8592C"/>
    <w:rsid w:val="00E85D91"/>
    <w:rsid w:val="00E93085"/>
    <w:rsid w:val="00E9323F"/>
    <w:rsid w:val="00E9328E"/>
    <w:rsid w:val="00E93D8D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73E1"/>
    <w:rsid w:val="00EE1F73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118D7"/>
    <w:rsid w:val="00F150C5"/>
    <w:rsid w:val="00F15CB4"/>
    <w:rsid w:val="00F16651"/>
    <w:rsid w:val="00F22CEF"/>
    <w:rsid w:val="00F2665F"/>
    <w:rsid w:val="00F303FB"/>
    <w:rsid w:val="00F320F7"/>
    <w:rsid w:val="00F33536"/>
    <w:rsid w:val="00F34F04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56CBC"/>
    <w:rsid w:val="00F62A31"/>
    <w:rsid w:val="00F6391C"/>
    <w:rsid w:val="00F64418"/>
    <w:rsid w:val="00F64429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1511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2816"/>
    <w:rsid w:val="00FB311E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226"/>
    <w:rsid w:val="00FE3896"/>
    <w:rsid w:val="00FE5996"/>
    <w:rsid w:val="00FE69C9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96843"/>
  <w15:chartTrackingRefBased/>
  <w15:docId w15:val="{C0064379-2A37-4E9B-90A4-9A0BAD0D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9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10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bidi="ar-SA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character" w:styleId="PlaceholderText">
    <w:name w:val="Placeholder Text"/>
    <w:basedOn w:val="DefaultParagraphFont"/>
    <w:uiPriority w:val="99"/>
    <w:semiHidden/>
    <w:rsid w:val="00414D90"/>
    <w:rPr>
      <w:color w:val="808080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customStyle="1" w:styleId="a">
    <w:name w:val="عنوان شکل"/>
    <w:basedOn w:val="Caption"/>
    <w:link w:val="Char"/>
    <w:qFormat/>
    <w:rsid w:val="00D542B7"/>
    <w:pPr>
      <w:jc w:val="center"/>
    </w:pPr>
  </w:style>
  <w:style w:type="paragraph" w:customStyle="1" w:styleId="a0">
    <w:name w:val="عنوان جدول"/>
    <w:basedOn w:val="Caption"/>
    <w:link w:val="Char0"/>
    <w:qFormat/>
    <w:rsid w:val="00D542B7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D542B7"/>
    <w:rPr>
      <w:rFonts w:cs="B Nazanin"/>
      <w:b/>
      <w:bCs/>
      <w:lang w:bidi="ar-SA"/>
    </w:rPr>
  </w:style>
  <w:style w:type="character" w:customStyle="1" w:styleId="Char">
    <w:name w:val="عنوان شکل Char"/>
    <w:basedOn w:val="CaptionChar"/>
    <w:link w:val="a"/>
    <w:rsid w:val="00D542B7"/>
    <w:rPr>
      <w:rFonts w:cs="B Nazanin"/>
      <w:b/>
      <w:bCs/>
      <w:lang w:bidi="ar-SA"/>
    </w:rPr>
  </w:style>
  <w:style w:type="character" w:customStyle="1" w:styleId="Char0">
    <w:name w:val="عنوان جدول Char"/>
    <w:basedOn w:val="CaptionChar"/>
    <w:link w:val="a0"/>
    <w:rsid w:val="00D542B7"/>
    <w:rPr>
      <w:rFonts w:cs="B Nazanin"/>
      <w:b/>
      <w:bCs/>
      <w:lang w:bidi="ar-SA"/>
    </w:rPr>
  </w:style>
  <w:style w:type="table" w:styleId="GridTable4">
    <w:name w:val="Grid Table 4"/>
    <w:basedOn w:val="TableNormal"/>
    <w:uiPriority w:val="49"/>
    <w:rsid w:val="00A44C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A44C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15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5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CFF"/>
    <w:rPr>
      <w:rFonts w:ascii="Courier New" w:hAnsi="Courier New" w:cs="Courier New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56C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5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od\Documents\Custom%20Office%20Templates\EC%20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8BB5-4583-4A9C-8AA4-91D2AF61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 Project.dotx</Template>
  <TotalTime>1302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638</CharactersWithSpaces>
  <SharedDoc>false</SharedDoc>
  <HLinks>
    <vt:vector size="90" baseType="variant"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_Toc533330698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_Toc533330697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_Toc533330696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_Toc533330695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_Toc533330694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_Toc533330693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_Toc533330692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_Toc533330691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_Toc533330690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Windows User</dc:creator>
  <cp:keywords/>
  <cp:lastModifiedBy>mohamadreza akhgari</cp:lastModifiedBy>
  <cp:revision>35</cp:revision>
  <cp:lastPrinted>2020-10-09T11:47:00Z</cp:lastPrinted>
  <dcterms:created xsi:type="dcterms:W3CDTF">2018-12-23T08:57:00Z</dcterms:created>
  <dcterms:modified xsi:type="dcterms:W3CDTF">2021-03-19T10:03:00Z</dcterms:modified>
</cp:coreProperties>
</file>